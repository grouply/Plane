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34A" w:rsidRDefault="00BC734A">
      <w:r>
        <w:rPr>
          <w:rFonts w:hint="eastAsia"/>
        </w:rPr>
        <w:t>运行环境</w:t>
      </w:r>
    </w:p>
    <w:p w:rsidR="00BC734A" w:rsidRDefault="00BC734A">
      <w:r>
        <w:t>1</w:t>
      </w:r>
      <w:r>
        <w:rPr>
          <w:rFonts w:hint="eastAsia"/>
        </w:rPr>
        <w:t>：基于功能性测试：</w:t>
      </w:r>
    </w:p>
    <w:p w:rsidR="00BC734A" w:rsidRDefault="00BC734A"/>
    <w:p w:rsidR="00BC734A" w:rsidRDefault="00BC734A"/>
    <w:p w:rsidR="00BC734A" w:rsidRDefault="00BC734A" w:rsidP="00343789">
      <w:pPr>
        <w:ind w:leftChars="-257" w:left="31680" w:firstLineChars="1607" w:firstLine="31680"/>
      </w:pPr>
      <w:r>
        <w:rPr>
          <w:rFonts w:hint="eastAsia"/>
        </w:rPr>
        <w:t>简易计算测试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BC734A">
        <w:tc>
          <w:tcPr>
            <w:tcW w:w="534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 w:rsidR="00BC734A" w:rsidRDefault="00BC734A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C734A"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“+”</w:t>
            </w:r>
            <w:r>
              <w:rPr>
                <w:rFonts w:hint="eastAsia"/>
              </w:rPr>
              <w:t>、</w:t>
            </w:r>
            <w:r>
              <w:t>”-”</w:t>
            </w:r>
            <w:r>
              <w:rPr>
                <w:rFonts w:hint="eastAsia"/>
              </w:rPr>
              <w:t>、</w:t>
            </w:r>
            <w:r>
              <w:t>”*”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t>3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BC734A">
        <w:trPr>
          <w:trHeight w:val="623"/>
        </w:trPr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2</w:t>
            </w:r>
          </w:p>
        </w:tc>
        <w:tc>
          <w:tcPr>
            <w:tcW w:w="708" w:type="dxa"/>
            <w:vMerge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正常反馈：科学技术法不识别</w:t>
            </w:r>
          </w:p>
        </w:tc>
      </w:tr>
      <w:tr w:rsidR="00BC734A"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3</w:t>
            </w:r>
          </w:p>
        </w:tc>
        <w:tc>
          <w:tcPr>
            <w:tcW w:w="708" w:type="dxa"/>
            <w:vMerge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非数字（、）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点击任意键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BC734A">
        <w:trPr>
          <w:trHeight w:val="1056"/>
        </w:trPr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t>1-1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t>2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错误提交：数据内部不可以添加算法接受非数字前的数据，应作错误处理</w:t>
            </w:r>
          </w:p>
        </w:tc>
      </w:tr>
      <w:tr w:rsidR="00BC734A"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t>-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t>0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异常反馈：提示用户输入</w:t>
            </w:r>
          </w:p>
        </w:tc>
      </w:tr>
      <w:tr w:rsidR="00BC734A"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t>8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错误反馈：当用户点击运算按钮清空文本内容</w:t>
            </w:r>
          </w:p>
        </w:tc>
      </w:tr>
      <w:tr w:rsidR="00BC734A">
        <w:trPr>
          <w:trHeight w:val="761"/>
        </w:trPr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7</w:t>
            </w:r>
          </w:p>
        </w:tc>
        <w:tc>
          <w:tcPr>
            <w:tcW w:w="708" w:type="dxa"/>
            <w:vMerge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t>1.2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  <w:r>
              <w:t>2.2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t>2.64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t>2.64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BC734A">
        <w:trPr>
          <w:trHeight w:val="761"/>
        </w:trPr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算法功能键</w:t>
            </w:r>
          </w:p>
        </w:tc>
        <w:tc>
          <w:tcPr>
            <w:tcW w:w="3150" w:type="dxa"/>
            <w:gridSpan w:val="5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连续多次点击</w:t>
            </w:r>
            <w:r>
              <w:t>”+” ”-” ”%”</w:t>
            </w:r>
            <w:r>
              <w:rPr>
                <w:rFonts w:hint="eastAsia"/>
              </w:rPr>
              <w:t>观察结果是否有改变</w:t>
            </w: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BC734A">
        <w:trPr>
          <w:trHeight w:val="761"/>
        </w:trPr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BC734A"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9</w:t>
            </w:r>
          </w:p>
        </w:tc>
        <w:tc>
          <w:tcPr>
            <w:tcW w:w="708" w:type="dxa"/>
            <w:vMerge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异常反馈：提示用户输入</w:t>
            </w:r>
          </w:p>
        </w:tc>
      </w:tr>
      <w:tr w:rsidR="00BC734A">
        <w:trPr>
          <w:trHeight w:val="1033"/>
        </w:trPr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10</w:t>
            </w:r>
          </w:p>
        </w:tc>
        <w:tc>
          <w:tcPr>
            <w:tcW w:w="708" w:type="dxa"/>
            <w:vMerge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被除数为</w:t>
            </w:r>
            <w:r>
              <w:t>0</w:t>
            </w:r>
          </w:p>
        </w:tc>
        <w:tc>
          <w:tcPr>
            <w:tcW w:w="882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t>0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BC734A">
        <w:trPr>
          <w:trHeight w:val="1033"/>
        </w:trPr>
        <w:tc>
          <w:tcPr>
            <w:tcW w:w="534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 w:rsidR="00BC734A">
        <w:trPr>
          <w:trHeight w:val="1033"/>
        </w:trPr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11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除数按钮为</w:t>
            </w:r>
            <w:r>
              <w:t>0</w:t>
            </w:r>
            <w:r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/</w:t>
            </w:r>
          </w:p>
        </w:tc>
        <w:tc>
          <w:tcPr>
            <w:tcW w:w="653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*</w:t>
            </w:r>
            <w:r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提示</w:t>
            </w:r>
            <w:r>
              <w:t>”</w:t>
            </w:r>
            <w:r>
              <w:rPr>
                <w:rFonts w:hint="eastAsia"/>
              </w:rPr>
              <w:t>以零作除数</w:t>
            </w:r>
            <w:r>
              <w:t>”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异常反馈；修改此处函数</w:t>
            </w:r>
          </w:p>
        </w:tc>
      </w:tr>
      <w:tr w:rsidR="00BC734A">
        <w:trPr>
          <w:trHeight w:val="1638"/>
        </w:trPr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11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测试无用数据操作</w:t>
            </w: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未点击</w:t>
            </w:r>
            <w:r>
              <w:t>=</w:t>
            </w:r>
            <w:r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t>3</w:t>
            </w:r>
          </w:p>
        </w:tc>
        <w:tc>
          <w:tcPr>
            <w:tcW w:w="653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t>6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系统有垃圾值</w:t>
            </w:r>
            <w:r>
              <w:t>3</w:t>
            </w:r>
            <w:r>
              <w:rPr>
                <w:rFonts w:hint="eastAsia"/>
              </w:rPr>
              <w:t>未取消</w:t>
            </w:r>
          </w:p>
        </w:tc>
      </w:tr>
      <w:tr w:rsidR="00BC734A">
        <w:tc>
          <w:tcPr>
            <w:tcW w:w="534" w:type="dxa"/>
            <w:vAlign w:val="center"/>
          </w:tcPr>
          <w:p w:rsidR="00BC734A" w:rsidRDefault="00BC734A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测试数据帅选</w:t>
            </w:r>
          </w:p>
        </w:tc>
        <w:tc>
          <w:tcPr>
            <w:tcW w:w="138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1080" w:type="dxa"/>
            <w:gridSpan w:val="2"/>
            <w:vAlign w:val="center"/>
          </w:tcPr>
          <w:p w:rsidR="00BC734A" w:rsidRDefault="00BC734A">
            <w:pPr>
              <w:jc w:val="center"/>
            </w:pPr>
            <w:r>
              <w:t>3</w:t>
            </w:r>
            <w:r>
              <w:rPr>
                <w:rFonts w:hint="eastAsia"/>
              </w:rPr>
              <w:t>空格</w:t>
            </w:r>
            <w:r>
              <w:t>2</w:t>
            </w:r>
          </w:p>
        </w:tc>
        <w:tc>
          <w:tcPr>
            <w:tcW w:w="653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点击运算符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708" w:type="dxa"/>
            <w:vAlign w:val="center"/>
          </w:tcPr>
          <w:p w:rsidR="00BC734A" w:rsidRDefault="00BC734A">
            <w:pPr>
              <w:jc w:val="center"/>
            </w:pPr>
          </w:p>
        </w:tc>
        <w:tc>
          <w:tcPr>
            <w:tcW w:w="1276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113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BC734A" w:rsidRDefault="00BC734A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</w:tbl>
    <w:p w:rsidR="00BC734A" w:rsidRPr="00343789" w:rsidRDefault="00BC734A"/>
    <w:p w:rsidR="00BC734A" w:rsidRDefault="00BC734A">
      <w:r>
        <w:rPr>
          <w:rFonts w:hint="eastAsia"/>
        </w:rPr>
        <w:t>每个功能按钮测试完成再进行组合测试</w:t>
      </w:r>
      <w:bookmarkStart w:id="0" w:name="_GoBack"/>
      <w:bookmarkEnd w:id="0"/>
    </w:p>
    <w:sectPr w:rsidR="00BC734A" w:rsidSect="00F10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5BA7"/>
    <w:rsid w:val="F5EF84F8"/>
    <w:rsid w:val="00031C43"/>
    <w:rsid w:val="00047619"/>
    <w:rsid w:val="00063042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43789"/>
    <w:rsid w:val="003C31B6"/>
    <w:rsid w:val="003F26F1"/>
    <w:rsid w:val="00403DB4"/>
    <w:rsid w:val="00417D00"/>
    <w:rsid w:val="004503D0"/>
    <w:rsid w:val="00476655"/>
    <w:rsid w:val="004A39C8"/>
    <w:rsid w:val="004A535E"/>
    <w:rsid w:val="004A76AE"/>
    <w:rsid w:val="004C7B89"/>
    <w:rsid w:val="004D4925"/>
    <w:rsid w:val="004D5BDE"/>
    <w:rsid w:val="005D35E2"/>
    <w:rsid w:val="0060244B"/>
    <w:rsid w:val="00626066"/>
    <w:rsid w:val="00667CFD"/>
    <w:rsid w:val="00673F7C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C734A"/>
    <w:rsid w:val="00BE637E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D2C47"/>
    <w:rsid w:val="00EF2F2C"/>
    <w:rsid w:val="00F01DA2"/>
    <w:rsid w:val="00F10D17"/>
    <w:rsid w:val="00F647B6"/>
    <w:rsid w:val="00FA66F8"/>
    <w:rsid w:val="00FB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1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10D1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10D1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10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0D1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F10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10D17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F10D17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135</Words>
  <Characters>771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189</cp:revision>
  <dcterms:created xsi:type="dcterms:W3CDTF">2021-10-20T12:25:00Z</dcterms:created>
  <dcterms:modified xsi:type="dcterms:W3CDTF">2019-03-25T08:19:00Z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